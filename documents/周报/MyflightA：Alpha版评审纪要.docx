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E6955" w:rsidRDefault="004E6955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评审记录</w:t>
      </w:r>
    </w:p>
    <w:tbl>
      <w:tblPr>
        <w:tblW w:w="10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2392"/>
        <w:gridCol w:w="1260"/>
        <w:gridCol w:w="4809"/>
      </w:tblGrid>
      <w:tr w:rsidR="00BA33FF" w:rsidRPr="00767A20" w:rsidTr="00665B86">
        <w:trPr>
          <w:trHeight w:val="397"/>
          <w:jc w:val="center"/>
        </w:trPr>
        <w:tc>
          <w:tcPr>
            <w:tcW w:w="1548" w:type="dxa"/>
            <w:tcBorders>
              <w:top w:val="thinThickSmallGap" w:sz="18" w:space="0" w:color="auto"/>
              <w:left w:val="thinThickSmallGap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A33FF" w:rsidRPr="00767A20" w:rsidRDefault="00BA33FF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67A20">
              <w:rPr>
                <w:rFonts w:ascii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8461" w:type="dxa"/>
            <w:gridSpan w:val="3"/>
            <w:tcBorders>
              <w:top w:val="thinThickSmallGap" w:sz="18" w:space="0" w:color="auto"/>
              <w:left w:val="single" w:sz="8" w:space="0" w:color="auto"/>
              <w:bottom w:val="single" w:sz="8" w:space="0" w:color="auto"/>
              <w:right w:val="thinThickSmallGap" w:sz="18" w:space="0" w:color="auto"/>
            </w:tcBorders>
            <w:vAlign w:val="center"/>
          </w:tcPr>
          <w:p w:rsidR="00A127BE" w:rsidRPr="00767A20" w:rsidRDefault="00A127BE" w:rsidP="004F3650">
            <w:pPr>
              <w:jc w:val="left"/>
              <w:rPr>
                <w:rFonts w:ascii="宋体" w:hAnsi="宋体"/>
                <w:bCs/>
                <w:sz w:val="24"/>
                <w:szCs w:val="21"/>
              </w:rPr>
            </w:pPr>
            <w:r>
              <w:rPr>
                <w:rFonts w:ascii="宋体" w:hAnsi="宋体"/>
                <w:bCs/>
                <w:sz w:val="24"/>
                <w:szCs w:val="21"/>
              </w:rPr>
              <w:t>我的航班A</w:t>
            </w:r>
            <w:r>
              <w:rPr>
                <w:rFonts w:ascii="宋体" w:hAnsi="宋体" w:hint="eastAsia"/>
                <w:bCs/>
                <w:sz w:val="24"/>
                <w:szCs w:val="21"/>
              </w:rPr>
              <w:t>组：航班出行小助手</w:t>
            </w:r>
          </w:p>
        </w:tc>
      </w:tr>
      <w:tr w:rsidR="004E6955" w:rsidRPr="00767A20" w:rsidTr="00665B86">
        <w:trPr>
          <w:trHeight w:val="397"/>
          <w:jc w:val="center"/>
        </w:trPr>
        <w:tc>
          <w:tcPr>
            <w:tcW w:w="1548" w:type="dxa"/>
            <w:tcBorders>
              <w:top w:val="single" w:sz="8" w:space="0" w:color="auto"/>
              <w:left w:val="thinThickSmallGap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6955" w:rsidRPr="00767A20" w:rsidRDefault="004E695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67A20">
              <w:rPr>
                <w:rFonts w:ascii="宋体" w:hAnsi="宋体" w:hint="eastAsia"/>
                <w:b/>
                <w:bCs/>
                <w:szCs w:val="21"/>
              </w:rPr>
              <w:t>项目阶段</w:t>
            </w: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6955" w:rsidRPr="00767A20" w:rsidRDefault="00A127BE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Alpha</w:t>
            </w:r>
            <w:proofErr w:type="gramStart"/>
            <w:r>
              <w:rPr>
                <w:rFonts w:ascii="宋体" w:hAnsi="宋体"/>
                <w:bCs/>
                <w:szCs w:val="21"/>
              </w:rPr>
              <w:t>版发布</w:t>
            </w:r>
            <w:proofErr w:type="gramEnd"/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6955" w:rsidRPr="00767A20" w:rsidRDefault="004E6955">
            <w:pPr>
              <w:rPr>
                <w:rFonts w:ascii="宋体" w:hAnsi="宋体"/>
                <w:b/>
                <w:bCs/>
                <w:szCs w:val="21"/>
              </w:rPr>
            </w:pPr>
            <w:r w:rsidRPr="00767A20">
              <w:rPr>
                <w:rFonts w:ascii="宋体" w:hAnsi="宋体" w:hint="eastAsia"/>
                <w:b/>
                <w:bCs/>
                <w:szCs w:val="21"/>
              </w:rPr>
              <w:t>地点</w:t>
            </w:r>
          </w:p>
        </w:tc>
        <w:tc>
          <w:tcPr>
            <w:tcW w:w="4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18" w:space="0" w:color="auto"/>
            </w:tcBorders>
            <w:vAlign w:val="center"/>
          </w:tcPr>
          <w:p w:rsidR="004E6955" w:rsidRPr="00767A20" w:rsidRDefault="00A127BE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新主楼G座</w:t>
            </w:r>
            <w:r>
              <w:rPr>
                <w:rFonts w:ascii="宋体" w:hAnsi="宋体" w:hint="eastAsia"/>
                <w:bCs/>
                <w:szCs w:val="21"/>
              </w:rPr>
              <w:t>201</w:t>
            </w:r>
          </w:p>
        </w:tc>
      </w:tr>
      <w:tr w:rsidR="004E6955" w:rsidRPr="00767A20" w:rsidTr="00665B86">
        <w:trPr>
          <w:trHeight w:val="397"/>
          <w:jc w:val="center"/>
        </w:trPr>
        <w:tc>
          <w:tcPr>
            <w:tcW w:w="1548" w:type="dxa"/>
            <w:tcBorders>
              <w:top w:val="single" w:sz="8" w:space="0" w:color="auto"/>
              <w:left w:val="thinThickSmallGap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6955" w:rsidRPr="00767A20" w:rsidRDefault="004E695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67A20">
              <w:rPr>
                <w:rFonts w:ascii="宋体" w:hAnsi="宋体" w:hint="eastAsia"/>
                <w:b/>
                <w:bCs/>
                <w:szCs w:val="21"/>
              </w:rPr>
              <w:t>项目负责人</w:t>
            </w: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6955" w:rsidRPr="00767A20" w:rsidRDefault="00A127B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t>潘冠东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6955" w:rsidRPr="00767A20" w:rsidRDefault="004E6955">
            <w:pPr>
              <w:rPr>
                <w:rFonts w:ascii="宋体" w:hAnsi="宋体"/>
                <w:b/>
                <w:bCs/>
                <w:szCs w:val="21"/>
              </w:rPr>
            </w:pPr>
            <w:r w:rsidRPr="00767A20">
              <w:rPr>
                <w:rFonts w:ascii="宋体" w:hAnsi="宋体" w:hint="eastAsia"/>
                <w:b/>
                <w:bCs/>
                <w:szCs w:val="21"/>
              </w:rPr>
              <w:t>评审日期</w:t>
            </w:r>
          </w:p>
        </w:tc>
        <w:tc>
          <w:tcPr>
            <w:tcW w:w="4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18" w:space="0" w:color="auto"/>
            </w:tcBorders>
            <w:vAlign w:val="center"/>
          </w:tcPr>
          <w:p w:rsidR="004E6955" w:rsidRPr="00767A20" w:rsidRDefault="00A127BE" w:rsidP="00990F6B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2019.04.23</w:t>
            </w:r>
          </w:p>
        </w:tc>
      </w:tr>
      <w:tr w:rsidR="004E6955" w:rsidRPr="00767A20" w:rsidTr="00990F6B">
        <w:trPr>
          <w:trHeight w:val="397"/>
          <w:jc w:val="center"/>
        </w:trPr>
        <w:tc>
          <w:tcPr>
            <w:tcW w:w="1548" w:type="dxa"/>
            <w:tcBorders>
              <w:top w:val="single" w:sz="8" w:space="0" w:color="auto"/>
              <w:left w:val="thinThickSmallGap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6955" w:rsidRPr="00767A20" w:rsidRDefault="004E695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67A20">
              <w:rPr>
                <w:rFonts w:ascii="宋体" w:hAnsi="宋体" w:hint="eastAsia"/>
                <w:b/>
                <w:bCs/>
                <w:szCs w:val="21"/>
              </w:rPr>
              <w:t>参与人员</w:t>
            </w:r>
          </w:p>
        </w:tc>
        <w:tc>
          <w:tcPr>
            <w:tcW w:w="84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18" w:space="0" w:color="auto"/>
            </w:tcBorders>
            <w:vAlign w:val="center"/>
          </w:tcPr>
          <w:p w:rsidR="00A127BE" w:rsidRDefault="00A127BE" w:rsidP="00990F6B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任课教师：欧阳元新，王德庆，助教：李想等人，</w:t>
            </w:r>
          </w:p>
          <w:p w:rsidR="0099475C" w:rsidRDefault="00A127BE" w:rsidP="00990F6B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本组成员：潘冠东，向宏毅，王靖越，刘雨峰，陆启浩，齐云山</w:t>
            </w:r>
          </w:p>
          <w:p w:rsidR="00A127BE" w:rsidRPr="0009608E" w:rsidRDefault="00A127BE" w:rsidP="00990F6B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及其他组成员</w:t>
            </w:r>
          </w:p>
        </w:tc>
      </w:tr>
      <w:tr w:rsidR="004E6955" w:rsidRPr="00767A20" w:rsidTr="005A45F7">
        <w:trPr>
          <w:trHeight w:val="480"/>
          <w:jc w:val="center"/>
        </w:trPr>
        <w:tc>
          <w:tcPr>
            <w:tcW w:w="1548" w:type="dxa"/>
            <w:tcBorders>
              <w:top w:val="single" w:sz="8" w:space="0" w:color="auto"/>
              <w:left w:val="thinThickSmallGap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6955" w:rsidRPr="00767A20" w:rsidRDefault="004E6955" w:rsidP="00665B8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67A20">
              <w:rPr>
                <w:rFonts w:ascii="宋体" w:hAnsi="宋体" w:hint="eastAsia"/>
                <w:b/>
                <w:bCs/>
                <w:szCs w:val="21"/>
              </w:rPr>
              <w:t>评审内容</w:t>
            </w:r>
          </w:p>
        </w:tc>
        <w:tc>
          <w:tcPr>
            <w:tcW w:w="84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18" w:space="0" w:color="auto"/>
            </w:tcBorders>
            <w:vAlign w:val="center"/>
          </w:tcPr>
          <w:p w:rsidR="004E6955" w:rsidRPr="00767A20" w:rsidRDefault="00A127BE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>对项目目前完成成果进行阶段性审核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>
              <w:rPr>
                <w:rFonts w:ascii="宋体" w:hAnsi="宋体"/>
                <w:bCs/>
                <w:sz w:val="24"/>
              </w:rPr>
              <w:t>提出相关修改意见</w:t>
            </w:r>
          </w:p>
        </w:tc>
      </w:tr>
      <w:tr w:rsidR="004E6955" w:rsidRPr="00767A20" w:rsidTr="008F294B">
        <w:trPr>
          <w:trHeight w:val="7195"/>
          <w:jc w:val="center"/>
        </w:trPr>
        <w:tc>
          <w:tcPr>
            <w:tcW w:w="1548" w:type="dxa"/>
            <w:tcBorders>
              <w:top w:val="single" w:sz="8" w:space="0" w:color="auto"/>
              <w:left w:val="thinThickSmallGap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6955" w:rsidRPr="00767A20" w:rsidRDefault="004E695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67A20">
              <w:rPr>
                <w:rFonts w:ascii="宋体" w:hAnsi="宋体" w:hint="eastAsia"/>
                <w:b/>
                <w:bCs/>
                <w:szCs w:val="21"/>
              </w:rPr>
              <w:t>评</w:t>
            </w:r>
          </w:p>
          <w:p w:rsidR="004E6955" w:rsidRPr="00767A20" w:rsidRDefault="004E695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67A20">
              <w:rPr>
                <w:rFonts w:ascii="宋体" w:hAnsi="宋体" w:hint="eastAsia"/>
                <w:b/>
                <w:bCs/>
                <w:szCs w:val="21"/>
              </w:rPr>
              <w:t>审</w:t>
            </w:r>
          </w:p>
          <w:p w:rsidR="004E6955" w:rsidRPr="00767A20" w:rsidRDefault="004E695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67A20">
              <w:rPr>
                <w:rFonts w:ascii="宋体" w:hAnsi="宋体" w:hint="eastAsia"/>
                <w:b/>
                <w:bCs/>
                <w:szCs w:val="21"/>
              </w:rPr>
              <w:t>意</w:t>
            </w:r>
          </w:p>
          <w:p w:rsidR="004E6955" w:rsidRPr="00767A20" w:rsidRDefault="004E6955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67A20">
              <w:rPr>
                <w:rFonts w:ascii="宋体" w:hAnsi="宋体" w:hint="eastAsia"/>
                <w:b/>
                <w:bCs/>
                <w:szCs w:val="21"/>
              </w:rPr>
              <w:t>见</w:t>
            </w:r>
          </w:p>
        </w:tc>
        <w:tc>
          <w:tcPr>
            <w:tcW w:w="84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18" w:space="0" w:color="auto"/>
            </w:tcBorders>
          </w:tcPr>
          <w:p w:rsidR="00950E92" w:rsidRDefault="008E46F5" w:rsidP="001A43C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评委意见分为功能、数据、用户体验三部分。</w:t>
            </w:r>
          </w:p>
          <w:p w:rsidR="008C4BBB" w:rsidRDefault="008E46F5" w:rsidP="008C4BBB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功能方面</w:t>
            </w:r>
            <w:r w:rsidR="00285F43">
              <w:rPr>
                <w:rFonts w:ascii="宋体" w:hAnsi="宋体" w:hint="eastAsia"/>
                <w:bCs/>
                <w:sz w:val="24"/>
              </w:rPr>
              <w:t>（按优先级排序）</w:t>
            </w:r>
            <w:r>
              <w:rPr>
                <w:rFonts w:ascii="宋体" w:hAnsi="宋体" w:hint="eastAsia"/>
                <w:bCs/>
                <w:sz w:val="24"/>
              </w:rPr>
              <w:t>：</w:t>
            </w:r>
          </w:p>
          <w:p w:rsidR="008E46F5" w:rsidRPr="008C4BBB" w:rsidRDefault="008C4BBB" w:rsidP="001A43C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Web方面，完善用户修改密码功能</w:t>
            </w:r>
          </w:p>
          <w:p w:rsidR="00097207" w:rsidRDefault="0074671C" w:rsidP="008C4BBB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添加</w:t>
            </w:r>
            <w:r w:rsidR="00480869">
              <w:rPr>
                <w:rFonts w:ascii="宋体" w:hAnsi="宋体" w:hint="eastAsia"/>
                <w:bCs/>
                <w:sz w:val="24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个人行程管理</w:t>
            </w:r>
            <w:r w:rsidR="00480869">
              <w:rPr>
                <w:rFonts w:ascii="宋体" w:hAnsi="宋体" w:hint="eastAsia"/>
                <w:bCs/>
                <w:sz w:val="24"/>
              </w:rPr>
              <w:t>与出行提醒</w:t>
            </w:r>
            <w:r>
              <w:rPr>
                <w:rFonts w:ascii="宋体" w:hAnsi="宋体" w:hint="eastAsia"/>
                <w:bCs/>
                <w:sz w:val="24"/>
              </w:rPr>
              <w:t>功能</w:t>
            </w:r>
          </w:p>
          <w:p w:rsidR="0063550D" w:rsidRDefault="00D855EB" w:rsidP="008C4BBB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网页应设有访问权限的控制</w:t>
            </w:r>
          </w:p>
          <w:p w:rsidR="008E46F5" w:rsidRDefault="00A157E9" w:rsidP="001A43C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后台管理方面，</w:t>
            </w:r>
            <w:r w:rsidR="00285F43">
              <w:rPr>
                <w:rFonts w:ascii="宋体" w:hAnsi="宋体" w:hint="eastAsia"/>
                <w:bCs/>
                <w:sz w:val="24"/>
              </w:rPr>
              <w:t>可以考虑补充完善用户</w:t>
            </w:r>
            <w:proofErr w:type="gramStart"/>
            <w:r w:rsidR="00285F43">
              <w:rPr>
                <w:rFonts w:ascii="宋体" w:hAnsi="宋体" w:hint="eastAsia"/>
                <w:bCs/>
                <w:sz w:val="24"/>
              </w:rPr>
              <w:t>增删改查功能</w:t>
            </w:r>
            <w:proofErr w:type="gramEnd"/>
          </w:p>
          <w:p w:rsidR="00B86D32" w:rsidRDefault="00B86D32" w:rsidP="001A43C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</w:p>
          <w:p w:rsidR="00B86D32" w:rsidRDefault="009B6FC3" w:rsidP="001A43C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数据：</w:t>
            </w:r>
          </w:p>
          <w:p w:rsidR="007640EC" w:rsidRDefault="007640EC" w:rsidP="001A43C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机场可以增加三字码标准</w:t>
            </w:r>
          </w:p>
          <w:p w:rsidR="009B6FC3" w:rsidRDefault="009B6FC3" w:rsidP="001A43C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航班内容存在重复</w:t>
            </w:r>
            <w:r w:rsidR="00F95654">
              <w:rPr>
                <w:rFonts w:ascii="宋体" w:hAnsi="宋体" w:hint="eastAsia"/>
                <w:bCs/>
                <w:sz w:val="24"/>
              </w:rPr>
              <w:t>，需分析数据</w:t>
            </w:r>
          </w:p>
          <w:p w:rsidR="00A46EDE" w:rsidRDefault="00417533" w:rsidP="001A43C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起降地存在“T3浦东机场”类似存在歧义的字段，需进行数据审查</w:t>
            </w:r>
          </w:p>
          <w:p w:rsidR="007640EC" w:rsidRDefault="007640EC" w:rsidP="001A43C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</w:p>
          <w:p w:rsidR="00A46EDE" w:rsidRDefault="00A46EDE" w:rsidP="001A43C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用户体验：</w:t>
            </w:r>
          </w:p>
          <w:p w:rsidR="00917440" w:rsidRPr="00767A20" w:rsidRDefault="00A46EDE" w:rsidP="001A43CE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Android端，如果用户不存在，可以考虑支持手机验证码直接登录，优化用户操作体验</w:t>
            </w:r>
          </w:p>
        </w:tc>
      </w:tr>
      <w:tr w:rsidR="004E6955" w:rsidRPr="00767A20" w:rsidTr="00665B86">
        <w:trPr>
          <w:trHeight w:val="977"/>
          <w:jc w:val="center"/>
        </w:trPr>
        <w:tc>
          <w:tcPr>
            <w:tcW w:w="1548" w:type="dxa"/>
            <w:tcBorders>
              <w:top w:val="single" w:sz="8" w:space="0" w:color="auto"/>
              <w:left w:val="thinThickSmallGap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E6955" w:rsidRPr="00767A20" w:rsidRDefault="004E6955" w:rsidP="00665B8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767A20">
              <w:rPr>
                <w:rFonts w:ascii="宋体" w:hAnsi="宋体" w:hint="eastAsia"/>
                <w:b/>
                <w:bCs/>
                <w:szCs w:val="21"/>
              </w:rPr>
              <w:t>评审结论</w:t>
            </w:r>
          </w:p>
        </w:tc>
        <w:tc>
          <w:tcPr>
            <w:tcW w:w="84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thinThickSmallGap" w:sz="18" w:space="0" w:color="auto"/>
            </w:tcBorders>
            <w:vAlign w:val="center"/>
          </w:tcPr>
          <w:p w:rsidR="004E6955" w:rsidRDefault="004E6955">
            <w:pPr>
              <w:rPr>
                <w:rFonts w:ascii="宋体" w:hAnsi="宋体" w:hint="eastAsia"/>
                <w:b/>
                <w:bCs/>
                <w:szCs w:val="21"/>
              </w:rPr>
            </w:pPr>
          </w:p>
          <w:p w:rsidR="0099475C" w:rsidRDefault="00AF2354">
            <w:pPr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目前项目完成状况良好，</w:t>
            </w:r>
            <w:r w:rsidR="00B27D1C">
              <w:rPr>
                <w:rFonts w:ascii="宋体" w:hAnsi="宋体" w:hint="eastAsia"/>
                <w:b/>
                <w:bCs/>
                <w:szCs w:val="21"/>
              </w:rPr>
              <w:t>对于未完成功能需尽量补充</w:t>
            </w:r>
          </w:p>
          <w:p w:rsidR="0099475C" w:rsidRPr="00767A20" w:rsidRDefault="0099475C">
            <w:pPr>
              <w:rPr>
                <w:rFonts w:ascii="宋体" w:hAnsi="宋体" w:hint="eastAsia"/>
                <w:b/>
                <w:bCs/>
                <w:szCs w:val="21"/>
              </w:rPr>
            </w:pPr>
          </w:p>
        </w:tc>
      </w:tr>
      <w:tr w:rsidR="004E6955" w:rsidRPr="00767A20" w:rsidTr="00665B86">
        <w:trPr>
          <w:trHeight w:val="1688"/>
          <w:jc w:val="center"/>
        </w:trPr>
        <w:tc>
          <w:tcPr>
            <w:tcW w:w="10009" w:type="dxa"/>
            <w:gridSpan w:val="4"/>
            <w:tcBorders>
              <w:top w:val="single" w:sz="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4E6955" w:rsidRPr="00767A20" w:rsidRDefault="004E6955">
            <w:pPr>
              <w:rPr>
                <w:rFonts w:ascii="宋体" w:hAnsi="宋体"/>
                <w:b/>
                <w:bCs/>
                <w:szCs w:val="21"/>
              </w:rPr>
            </w:pPr>
            <w:r w:rsidRPr="00767A20">
              <w:rPr>
                <w:rFonts w:ascii="宋体" w:hAnsi="宋体" w:hint="eastAsia"/>
                <w:b/>
                <w:bCs/>
                <w:szCs w:val="21"/>
              </w:rPr>
              <w:t>与会人员签字：</w:t>
            </w:r>
          </w:p>
        </w:tc>
      </w:tr>
    </w:tbl>
    <w:p w:rsidR="004E6955" w:rsidRDefault="004E6955"/>
    <w:sectPr w:rsidR="004E6955" w:rsidSect="00317740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B2A" w:rsidRDefault="00BB0B2A">
      <w:r>
        <w:separator/>
      </w:r>
    </w:p>
  </w:endnote>
  <w:endnote w:type="continuationSeparator" w:id="0">
    <w:p w:rsidR="00BB0B2A" w:rsidRDefault="00BB0B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B2A" w:rsidRDefault="00BB0B2A">
      <w:r>
        <w:separator/>
      </w:r>
    </w:p>
  </w:footnote>
  <w:footnote w:type="continuationSeparator" w:id="0">
    <w:p w:rsidR="00BB0B2A" w:rsidRDefault="00BB0B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5E6" w:rsidRDefault="002265E6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C2173D0"/>
    <w:multiLevelType w:val="hybridMultilevel"/>
    <w:tmpl w:val="0590BA0C"/>
    <w:lvl w:ilvl="0" w:tplc="EFE861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7A45"/>
    <w:rsid w:val="000439A2"/>
    <w:rsid w:val="000626DA"/>
    <w:rsid w:val="00067EF5"/>
    <w:rsid w:val="00070BCB"/>
    <w:rsid w:val="00084B04"/>
    <w:rsid w:val="00093D08"/>
    <w:rsid w:val="0009608E"/>
    <w:rsid w:val="00097207"/>
    <w:rsid w:val="000A35C3"/>
    <w:rsid w:val="000A3A64"/>
    <w:rsid w:val="000C7222"/>
    <w:rsid w:val="000F4025"/>
    <w:rsid w:val="00105DF3"/>
    <w:rsid w:val="00115A45"/>
    <w:rsid w:val="00126D62"/>
    <w:rsid w:val="00142C71"/>
    <w:rsid w:val="00145F49"/>
    <w:rsid w:val="001672E0"/>
    <w:rsid w:val="00172A27"/>
    <w:rsid w:val="001A2054"/>
    <w:rsid w:val="001A43CE"/>
    <w:rsid w:val="001C5B17"/>
    <w:rsid w:val="001C695E"/>
    <w:rsid w:val="001C6DDE"/>
    <w:rsid w:val="001D53F3"/>
    <w:rsid w:val="001E6549"/>
    <w:rsid w:val="001F351B"/>
    <w:rsid w:val="001F4169"/>
    <w:rsid w:val="002209C4"/>
    <w:rsid w:val="00223186"/>
    <w:rsid w:val="002265E6"/>
    <w:rsid w:val="00242CFD"/>
    <w:rsid w:val="00246EAD"/>
    <w:rsid w:val="00250172"/>
    <w:rsid w:val="00257984"/>
    <w:rsid w:val="00281AE0"/>
    <w:rsid w:val="0028522F"/>
    <w:rsid w:val="00285F43"/>
    <w:rsid w:val="0029501B"/>
    <w:rsid w:val="002A2EB3"/>
    <w:rsid w:val="002B2105"/>
    <w:rsid w:val="002C2C22"/>
    <w:rsid w:val="002E3B97"/>
    <w:rsid w:val="002F7198"/>
    <w:rsid w:val="003136C8"/>
    <w:rsid w:val="003166C7"/>
    <w:rsid w:val="00317740"/>
    <w:rsid w:val="003238D4"/>
    <w:rsid w:val="0033070A"/>
    <w:rsid w:val="00345385"/>
    <w:rsid w:val="0035210E"/>
    <w:rsid w:val="00387480"/>
    <w:rsid w:val="00394FA9"/>
    <w:rsid w:val="003A35B5"/>
    <w:rsid w:val="003D3A15"/>
    <w:rsid w:val="003E7FB3"/>
    <w:rsid w:val="0041244B"/>
    <w:rsid w:val="00417533"/>
    <w:rsid w:val="0042217D"/>
    <w:rsid w:val="0042581F"/>
    <w:rsid w:val="00425BA6"/>
    <w:rsid w:val="00426E82"/>
    <w:rsid w:val="00441941"/>
    <w:rsid w:val="00445425"/>
    <w:rsid w:val="004655D4"/>
    <w:rsid w:val="00465CBC"/>
    <w:rsid w:val="00475C25"/>
    <w:rsid w:val="00480869"/>
    <w:rsid w:val="004A3F6C"/>
    <w:rsid w:val="004B2ADA"/>
    <w:rsid w:val="004C5CD9"/>
    <w:rsid w:val="004E1E92"/>
    <w:rsid w:val="004E6955"/>
    <w:rsid w:val="004F3650"/>
    <w:rsid w:val="00501ED6"/>
    <w:rsid w:val="0050272A"/>
    <w:rsid w:val="005070D0"/>
    <w:rsid w:val="00512990"/>
    <w:rsid w:val="00516572"/>
    <w:rsid w:val="00524793"/>
    <w:rsid w:val="00525337"/>
    <w:rsid w:val="0056295F"/>
    <w:rsid w:val="00584965"/>
    <w:rsid w:val="00586ECA"/>
    <w:rsid w:val="005A1424"/>
    <w:rsid w:val="005A29F8"/>
    <w:rsid w:val="005A45F7"/>
    <w:rsid w:val="005A680F"/>
    <w:rsid w:val="005B25F3"/>
    <w:rsid w:val="005C7383"/>
    <w:rsid w:val="005D1263"/>
    <w:rsid w:val="005D2588"/>
    <w:rsid w:val="005D3D5D"/>
    <w:rsid w:val="005D6CE6"/>
    <w:rsid w:val="005E61F2"/>
    <w:rsid w:val="005E7D2D"/>
    <w:rsid w:val="005F1103"/>
    <w:rsid w:val="005F478E"/>
    <w:rsid w:val="006079A3"/>
    <w:rsid w:val="00612BB3"/>
    <w:rsid w:val="006222C4"/>
    <w:rsid w:val="00626BF6"/>
    <w:rsid w:val="0063550D"/>
    <w:rsid w:val="006361A1"/>
    <w:rsid w:val="006374E6"/>
    <w:rsid w:val="00651616"/>
    <w:rsid w:val="006642A3"/>
    <w:rsid w:val="00665B86"/>
    <w:rsid w:val="0066701B"/>
    <w:rsid w:val="00680948"/>
    <w:rsid w:val="00685B26"/>
    <w:rsid w:val="0069237C"/>
    <w:rsid w:val="006A2B09"/>
    <w:rsid w:val="006A4446"/>
    <w:rsid w:val="006C2D25"/>
    <w:rsid w:val="006C50BC"/>
    <w:rsid w:val="006E0AAB"/>
    <w:rsid w:val="006E0DC0"/>
    <w:rsid w:val="006E3222"/>
    <w:rsid w:val="006F3B18"/>
    <w:rsid w:val="00743D32"/>
    <w:rsid w:val="0074671C"/>
    <w:rsid w:val="00750116"/>
    <w:rsid w:val="00750C6C"/>
    <w:rsid w:val="00752F96"/>
    <w:rsid w:val="00762A8C"/>
    <w:rsid w:val="007640EC"/>
    <w:rsid w:val="00764869"/>
    <w:rsid w:val="00767A20"/>
    <w:rsid w:val="007A4A12"/>
    <w:rsid w:val="007C47F4"/>
    <w:rsid w:val="007D4619"/>
    <w:rsid w:val="008024AC"/>
    <w:rsid w:val="00803776"/>
    <w:rsid w:val="00827F86"/>
    <w:rsid w:val="00833563"/>
    <w:rsid w:val="00836EC6"/>
    <w:rsid w:val="008425CA"/>
    <w:rsid w:val="00843026"/>
    <w:rsid w:val="00865C48"/>
    <w:rsid w:val="00876576"/>
    <w:rsid w:val="00885551"/>
    <w:rsid w:val="008A3D86"/>
    <w:rsid w:val="008B77A4"/>
    <w:rsid w:val="008C4BBB"/>
    <w:rsid w:val="008E3572"/>
    <w:rsid w:val="008E46F5"/>
    <w:rsid w:val="008E6735"/>
    <w:rsid w:val="008F294B"/>
    <w:rsid w:val="009139F9"/>
    <w:rsid w:val="00917440"/>
    <w:rsid w:val="009277AD"/>
    <w:rsid w:val="00931D27"/>
    <w:rsid w:val="00950479"/>
    <w:rsid w:val="00950E92"/>
    <w:rsid w:val="00955497"/>
    <w:rsid w:val="009605F1"/>
    <w:rsid w:val="00990F6B"/>
    <w:rsid w:val="0099475C"/>
    <w:rsid w:val="009A698F"/>
    <w:rsid w:val="009B6FC3"/>
    <w:rsid w:val="009C32D2"/>
    <w:rsid w:val="009D6148"/>
    <w:rsid w:val="009F0B2D"/>
    <w:rsid w:val="009F15F0"/>
    <w:rsid w:val="00A02C47"/>
    <w:rsid w:val="00A127BE"/>
    <w:rsid w:val="00A149F0"/>
    <w:rsid w:val="00A157E9"/>
    <w:rsid w:val="00A30E4E"/>
    <w:rsid w:val="00A365C4"/>
    <w:rsid w:val="00A36A87"/>
    <w:rsid w:val="00A46EDE"/>
    <w:rsid w:val="00A54FA3"/>
    <w:rsid w:val="00A60896"/>
    <w:rsid w:val="00A61EDF"/>
    <w:rsid w:val="00A63B44"/>
    <w:rsid w:val="00A64EF3"/>
    <w:rsid w:val="00A66B8E"/>
    <w:rsid w:val="00A71201"/>
    <w:rsid w:val="00A71B2C"/>
    <w:rsid w:val="00A87B78"/>
    <w:rsid w:val="00AA3836"/>
    <w:rsid w:val="00AB30B3"/>
    <w:rsid w:val="00AC30C6"/>
    <w:rsid w:val="00AD13AA"/>
    <w:rsid w:val="00AF0185"/>
    <w:rsid w:val="00AF2354"/>
    <w:rsid w:val="00B11F6B"/>
    <w:rsid w:val="00B12359"/>
    <w:rsid w:val="00B222BE"/>
    <w:rsid w:val="00B264D7"/>
    <w:rsid w:val="00B27D1C"/>
    <w:rsid w:val="00B3785E"/>
    <w:rsid w:val="00B60A9F"/>
    <w:rsid w:val="00B802B0"/>
    <w:rsid w:val="00B81A01"/>
    <w:rsid w:val="00B86D32"/>
    <w:rsid w:val="00BA33FF"/>
    <w:rsid w:val="00BB0B2A"/>
    <w:rsid w:val="00BF2C23"/>
    <w:rsid w:val="00C12589"/>
    <w:rsid w:val="00C2344A"/>
    <w:rsid w:val="00C360E6"/>
    <w:rsid w:val="00C65465"/>
    <w:rsid w:val="00C72A65"/>
    <w:rsid w:val="00C74A65"/>
    <w:rsid w:val="00C8048E"/>
    <w:rsid w:val="00C872B0"/>
    <w:rsid w:val="00CB6DE7"/>
    <w:rsid w:val="00CC42A9"/>
    <w:rsid w:val="00CE086F"/>
    <w:rsid w:val="00CE51D3"/>
    <w:rsid w:val="00CF3C8D"/>
    <w:rsid w:val="00D00338"/>
    <w:rsid w:val="00D32B31"/>
    <w:rsid w:val="00D7003E"/>
    <w:rsid w:val="00D855EB"/>
    <w:rsid w:val="00D951EB"/>
    <w:rsid w:val="00D9562D"/>
    <w:rsid w:val="00DD7BC7"/>
    <w:rsid w:val="00DE0F14"/>
    <w:rsid w:val="00E25050"/>
    <w:rsid w:val="00E2695C"/>
    <w:rsid w:val="00E26CC8"/>
    <w:rsid w:val="00E33468"/>
    <w:rsid w:val="00E5173C"/>
    <w:rsid w:val="00E51E38"/>
    <w:rsid w:val="00E53BFC"/>
    <w:rsid w:val="00E60377"/>
    <w:rsid w:val="00E819DE"/>
    <w:rsid w:val="00E97F51"/>
    <w:rsid w:val="00EA5CC2"/>
    <w:rsid w:val="00EB165C"/>
    <w:rsid w:val="00EB4371"/>
    <w:rsid w:val="00EC11C7"/>
    <w:rsid w:val="00ED360C"/>
    <w:rsid w:val="00EF3E18"/>
    <w:rsid w:val="00EF6BA6"/>
    <w:rsid w:val="00F03AC2"/>
    <w:rsid w:val="00F10447"/>
    <w:rsid w:val="00F36502"/>
    <w:rsid w:val="00F56590"/>
    <w:rsid w:val="00F631C7"/>
    <w:rsid w:val="00F95654"/>
    <w:rsid w:val="00FC6B3E"/>
    <w:rsid w:val="00FE4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774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177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3177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037A45"/>
    <w:pPr>
      <w:shd w:val="clear" w:color="auto" w:fill="000080"/>
    </w:pPr>
  </w:style>
  <w:style w:type="paragraph" w:styleId="a6">
    <w:name w:val="Balloon Text"/>
    <w:basedOn w:val="a"/>
    <w:semiHidden/>
    <w:rsid w:val="00037A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16</TotalTime>
  <Pages>1</Pages>
  <Words>66</Words>
  <Characters>380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微软中国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评审记录</dc:title>
  <dc:creator>徐金菊</dc:creator>
  <cp:lastModifiedBy>潘冠东</cp:lastModifiedBy>
  <cp:revision>37</cp:revision>
  <cp:lastPrinted>1900-12-31T16:00:00Z</cp:lastPrinted>
  <dcterms:created xsi:type="dcterms:W3CDTF">2019-04-23T08:35:00Z</dcterms:created>
  <dcterms:modified xsi:type="dcterms:W3CDTF">2019-04-23T08:51:00Z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